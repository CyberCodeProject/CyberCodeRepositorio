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9511D" w14:textId="77777777" w:rsidR="000A6BB2" w:rsidRPr="0078232B" w:rsidRDefault="002409B3">
      <w:pPr>
        <w:pStyle w:val="Ttulo"/>
        <w:rPr>
          <w:lang w:val="pt-BR"/>
        </w:rPr>
      </w:pPr>
      <w:r>
        <w:rPr>
          <w:lang w:val="pt-BR"/>
        </w:rPr>
        <w:t>Curso NDDigital</w:t>
      </w:r>
    </w:p>
    <w:p w14:paraId="1AE9511E" w14:textId="586684CF" w:rsidR="000A6BB2" w:rsidRPr="0078232B" w:rsidRDefault="002409B3">
      <w:pPr>
        <w:pStyle w:val="Ttulo1"/>
        <w:rPr>
          <w:lang w:val="pt-BR"/>
        </w:rPr>
      </w:pPr>
      <w:r>
        <w:rPr>
          <w:lang w:val="pt-BR"/>
        </w:rPr>
        <w:t xml:space="preserve">Controle de </w:t>
      </w:r>
      <w:r w:rsidR="00877C46">
        <w:rPr>
          <w:lang w:val="pt-BR"/>
        </w:rPr>
        <w:t xml:space="preserve">uma </w:t>
      </w:r>
      <w:r>
        <w:rPr>
          <w:lang w:val="pt-BR"/>
        </w:rPr>
        <w:t>Locadora</w:t>
      </w:r>
      <w:r w:rsidR="00877C46">
        <w:rPr>
          <w:lang w:val="pt-BR"/>
        </w:rPr>
        <w:t xml:space="preserve"> de carros</w:t>
      </w:r>
    </w:p>
    <w:p w14:paraId="1AE9511F" w14:textId="713C38EB" w:rsidR="002409B3" w:rsidRDefault="002409B3" w:rsidP="002409B3">
      <w:pPr>
        <w:rPr>
          <w:lang w:val="pt-BR"/>
        </w:rPr>
      </w:pPr>
      <w:r w:rsidRPr="002409B3">
        <w:rPr>
          <w:lang w:val="pt-BR"/>
        </w:rPr>
        <w:t xml:space="preserve">Sistema de Controle de </w:t>
      </w:r>
      <w:r w:rsidR="00877C46">
        <w:rPr>
          <w:lang w:val="pt-BR"/>
        </w:rPr>
        <w:t xml:space="preserve">um </w:t>
      </w:r>
      <w:r w:rsidRPr="002409B3">
        <w:rPr>
          <w:lang w:val="pt-BR"/>
        </w:rPr>
        <w:t xml:space="preserve">Locadora </w:t>
      </w:r>
      <w:r w:rsidR="00877C46">
        <w:rPr>
          <w:lang w:val="pt-BR"/>
        </w:rPr>
        <w:t xml:space="preserve">de carro </w:t>
      </w:r>
      <w:r w:rsidRPr="002409B3">
        <w:rPr>
          <w:lang w:val="pt-BR"/>
        </w:rPr>
        <w:t xml:space="preserve">simples </w:t>
      </w:r>
      <w:r w:rsidR="00877C46">
        <w:rPr>
          <w:lang w:val="pt-BR"/>
        </w:rPr>
        <w:t xml:space="preserve">e eficiente, com opção de </w:t>
      </w:r>
      <w:r w:rsidR="00BA37DF">
        <w:rPr>
          <w:lang w:val="pt-BR"/>
        </w:rPr>
        <w:t>ajudam</w:t>
      </w:r>
      <w:r w:rsidRPr="002409B3">
        <w:rPr>
          <w:lang w:val="pt-BR"/>
        </w:rPr>
        <w:t xml:space="preserve"> e acesso por senha individual para cada usuário</w:t>
      </w:r>
      <w:r>
        <w:rPr>
          <w:lang w:val="pt-BR"/>
        </w:rPr>
        <w:t xml:space="preserve"> (Funcionário)</w:t>
      </w:r>
      <w:r w:rsidRPr="002409B3">
        <w:rPr>
          <w:lang w:val="pt-BR"/>
        </w:rPr>
        <w:t xml:space="preserve">. O programa ainda inclui: </w:t>
      </w:r>
    </w:p>
    <w:p w14:paraId="1AE95120" w14:textId="77777777" w:rsidR="002409B3" w:rsidRDefault="002409B3" w:rsidP="002409B3">
      <w:pPr>
        <w:pStyle w:val="PargrafodaLista"/>
        <w:numPr>
          <w:ilvl w:val="0"/>
          <w:numId w:val="1"/>
        </w:numPr>
        <w:rPr>
          <w:lang w:val="pt-BR"/>
        </w:rPr>
      </w:pPr>
      <w:r w:rsidRPr="002409B3">
        <w:rPr>
          <w:lang w:val="pt-BR"/>
        </w:rPr>
        <w:t>Vocês devem dar um nome para o Software.</w:t>
      </w:r>
    </w:p>
    <w:p w14:paraId="1AE95121" w14:textId="77777777" w:rsidR="003F033D" w:rsidRPr="002409B3" w:rsidRDefault="000C21E6" w:rsidP="002409B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Após logar com sucesso o sistema</w:t>
      </w:r>
      <w:r w:rsidR="003F033D">
        <w:rPr>
          <w:lang w:val="pt-BR"/>
        </w:rPr>
        <w:t xml:space="preserve"> deve apresentar um menu com as escol</w:t>
      </w:r>
      <w:bookmarkStart w:id="0" w:name="_GoBack"/>
      <w:bookmarkEnd w:id="0"/>
      <w:r w:rsidR="003F033D">
        <w:rPr>
          <w:lang w:val="pt-BR"/>
        </w:rPr>
        <w:t>has de cadastros controle entre outras.</w:t>
      </w:r>
    </w:p>
    <w:p w14:paraId="1AE95122" w14:textId="0876B580" w:rsidR="002409B3" w:rsidRDefault="002409B3" w:rsidP="002409B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Implementar c</w:t>
      </w:r>
      <w:r w:rsidRPr="002409B3">
        <w:rPr>
          <w:lang w:val="pt-BR"/>
        </w:rPr>
        <w:t xml:space="preserve">adastros: </w:t>
      </w:r>
      <w:r w:rsidR="006564DF">
        <w:rPr>
          <w:lang w:val="pt-BR"/>
        </w:rPr>
        <w:t xml:space="preserve">Funcionários, </w:t>
      </w:r>
      <w:r w:rsidR="00BA37DF">
        <w:rPr>
          <w:lang w:val="pt-BR"/>
        </w:rPr>
        <w:t>Clientes, Carros</w:t>
      </w:r>
      <w:r w:rsidRPr="002409B3">
        <w:rPr>
          <w:lang w:val="pt-BR"/>
        </w:rPr>
        <w:t xml:space="preserve">, </w:t>
      </w:r>
      <w:r w:rsidR="00BA37DF">
        <w:rPr>
          <w:lang w:val="pt-BR"/>
        </w:rPr>
        <w:t xml:space="preserve">Marca, placa, quilometragem inicial e quilometragem final, </w:t>
      </w:r>
      <w:r w:rsidRPr="002409B3">
        <w:rPr>
          <w:lang w:val="pt-BR"/>
        </w:rPr>
        <w:t>Tabelas de Preço</w:t>
      </w:r>
      <w:r w:rsidR="00BA37DF">
        <w:rPr>
          <w:lang w:val="pt-BR"/>
        </w:rPr>
        <w:t xml:space="preserve"> por dia, Controle de carros na garagem e rodando.</w:t>
      </w:r>
    </w:p>
    <w:p w14:paraId="1AE95123" w14:textId="77777777" w:rsidR="006564DF" w:rsidRDefault="006564DF" w:rsidP="002409B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Além de cadastrar o sistema, deve editar, remover e listar esses itens mencionados acima.</w:t>
      </w:r>
    </w:p>
    <w:p w14:paraId="1AE95124" w14:textId="72BB9769" w:rsidR="002409B3" w:rsidRDefault="002409B3" w:rsidP="002409B3">
      <w:pPr>
        <w:pStyle w:val="PargrafodaLista"/>
        <w:numPr>
          <w:ilvl w:val="0"/>
          <w:numId w:val="1"/>
        </w:numPr>
        <w:rPr>
          <w:lang w:val="pt-BR"/>
        </w:rPr>
      </w:pPr>
      <w:r w:rsidRPr="002409B3">
        <w:rPr>
          <w:b/>
          <w:lang w:val="pt-BR"/>
        </w:rPr>
        <w:t>Consultas</w:t>
      </w:r>
      <w:r w:rsidR="00BA37DF">
        <w:rPr>
          <w:lang w:val="pt-BR"/>
        </w:rPr>
        <w:t>: Carros rodando, carros na garagem, clientes, tabela de preço dos carros.</w:t>
      </w:r>
    </w:p>
    <w:p w14:paraId="1AE95125" w14:textId="6D4760B4" w:rsidR="006564DF" w:rsidRPr="006564DF" w:rsidRDefault="002409B3" w:rsidP="006564DF">
      <w:pPr>
        <w:pStyle w:val="PargrafodaLista"/>
        <w:numPr>
          <w:ilvl w:val="0"/>
          <w:numId w:val="1"/>
        </w:numPr>
        <w:rPr>
          <w:lang w:val="pt-BR"/>
        </w:rPr>
      </w:pPr>
      <w:r w:rsidRPr="002409B3">
        <w:rPr>
          <w:b/>
          <w:lang w:val="pt-BR"/>
        </w:rPr>
        <w:t>Movimento</w:t>
      </w:r>
      <w:r>
        <w:rPr>
          <w:lang w:val="pt-BR"/>
        </w:rPr>
        <w:t>:</w:t>
      </w:r>
      <w:r w:rsidRPr="002409B3">
        <w:rPr>
          <w:lang w:val="pt-BR"/>
        </w:rPr>
        <w:t xml:space="preserve"> Controle de Locação, Devolução, Reserva. No ato da locação, informa se o cliente está bl</w:t>
      </w:r>
      <w:r w:rsidR="00BA37DF">
        <w:rPr>
          <w:lang w:val="pt-BR"/>
        </w:rPr>
        <w:t>oqueado, se o cliente já locou ou está devendo</w:t>
      </w:r>
      <w:r w:rsidRPr="002409B3">
        <w:rPr>
          <w:lang w:val="pt-BR"/>
        </w:rPr>
        <w:t xml:space="preserve">, se </w:t>
      </w:r>
      <w:r w:rsidR="00BA37DF">
        <w:rPr>
          <w:lang w:val="pt-BR"/>
        </w:rPr>
        <w:t xml:space="preserve">o carro está </w:t>
      </w:r>
      <w:r w:rsidRPr="002409B3">
        <w:rPr>
          <w:lang w:val="pt-BR"/>
        </w:rPr>
        <w:t xml:space="preserve">reservado. </w:t>
      </w:r>
    </w:p>
    <w:p w14:paraId="1AE95126" w14:textId="1C4ECF36" w:rsidR="002409B3" w:rsidRDefault="006564DF" w:rsidP="006564DF">
      <w:pPr>
        <w:pStyle w:val="PargrafodaLista"/>
        <w:numPr>
          <w:ilvl w:val="0"/>
          <w:numId w:val="1"/>
        </w:numPr>
        <w:rPr>
          <w:lang w:val="pt-BR"/>
        </w:rPr>
      </w:pPr>
      <w:r w:rsidRPr="006564DF">
        <w:rPr>
          <w:b/>
          <w:lang w:val="pt-BR"/>
        </w:rPr>
        <w:t>Relatórios</w:t>
      </w:r>
      <w:r w:rsidRPr="006564DF">
        <w:rPr>
          <w:lang w:val="pt-BR"/>
        </w:rPr>
        <w:t>:</w:t>
      </w:r>
      <w:r>
        <w:rPr>
          <w:lang w:val="pt-BR"/>
        </w:rPr>
        <w:t xml:space="preserve"> Clientes, </w:t>
      </w:r>
      <w:r w:rsidR="00BA37DF">
        <w:rPr>
          <w:lang w:val="pt-BR"/>
        </w:rPr>
        <w:t>Carros</w:t>
      </w:r>
      <w:r>
        <w:rPr>
          <w:lang w:val="pt-BR"/>
        </w:rPr>
        <w:t>, Locação, Usuário e Senha de Usuário</w:t>
      </w:r>
      <w:r w:rsidR="00BA37DF">
        <w:rPr>
          <w:lang w:val="pt-BR"/>
        </w:rPr>
        <w:t>, Mensal de locações e o caixa da locadora</w:t>
      </w:r>
      <w:r>
        <w:rPr>
          <w:lang w:val="pt-BR"/>
        </w:rPr>
        <w:t>.</w:t>
      </w:r>
    </w:p>
    <w:p w14:paraId="1AE95127" w14:textId="77777777" w:rsidR="000C21E6" w:rsidRDefault="000C21E6" w:rsidP="000C21E6">
      <w:pPr>
        <w:pStyle w:val="PargrafodaLista"/>
        <w:rPr>
          <w:b/>
          <w:lang w:val="pt-BR"/>
        </w:rPr>
      </w:pPr>
    </w:p>
    <w:p w14:paraId="1AE95128" w14:textId="77777777" w:rsidR="000C21E6" w:rsidRPr="006564DF" w:rsidRDefault="000C21E6" w:rsidP="000C21E6">
      <w:pPr>
        <w:pStyle w:val="PargrafodaLista"/>
        <w:rPr>
          <w:lang w:val="pt-BR"/>
        </w:rPr>
      </w:pPr>
    </w:p>
    <w:sectPr w:rsidR="000C21E6" w:rsidRPr="006564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B0020"/>
    <w:multiLevelType w:val="hybridMultilevel"/>
    <w:tmpl w:val="25E29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FA"/>
    <w:rsid w:val="000A6BB2"/>
    <w:rsid w:val="000C21E6"/>
    <w:rsid w:val="002409B3"/>
    <w:rsid w:val="003A1EFA"/>
    <w:rsid w:val="003F033D"/>
    <w:rsid w:val="004950AB"/>
    <w:rsid w:val="006564DF"/>
    <w:rsid w:val="0078232B"/>
    <w:rsid w:val="00877C46"/>
    <w:rsid w:val="00BA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511D"/>
  <w15:chartTrackingRefBased/>
  <w15:docId w15:val="{C2CDB75D-2927-4826-99FA-CE4E94E8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eSutil">
    <w:name w:val="Subtle Emphasis"/>
    <w:basedOn w:val="Fontepargpadro"/>
    <w:uiPriority w:val="19"/>
    <w:qFormat/>
    <w:rPr>
      <w:i/>
      <w:iCs/>
      <w:color w:val="595959" w:themeColor="text1" w:themeTint="A6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.sartor\AppData\Roaming\Microsoft\Modelos\Design%20Faceta%20(em%20branco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Faceta (em branco)</Template>
  <TotalTime>32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 Ribeiro Bona Sartor</dc:creator>
  <cp:keywords/>
  <cp:lastModifiedBy>Thiago Ribeiro Bona Sartor</cp:lastModifiedBy>
  <cp:revision>6</cp:revision>
  <dcterms:created xsi:type="dcterms:W3CDTF">2014-05-20T19:08:00Z</dcterms:created>
  <dcterms:modified xsi:type="dcterms:W3CDTF">2014-05-20T20:30:00Z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